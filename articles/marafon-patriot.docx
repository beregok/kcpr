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75A" w:rsidRDefault="00BB275A" w:rsidP="000943C7">
      <w:pPr>
        <w:pStyle w:val="Heading1"/>
        <w:spacing w:before="0" w:after="0"/>
        <w:rPr>
          <w:rFonts w:ascii="Times New Roman" w:hAnsi="Times New Roman" w:cs="Times New Roman"/>
          <w:b w:val="0"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sz w:val="28"/>
          <w:szCs w:val="28"/>
          <w:lang w:val="uk-UA"/>
        </w:rPr>
        <w:t xml:space="preserve">                                </w:t>
      </w:r>
    </w:p>
    <w:p w:rsidR="00BB275A" w:rsidRDefault="00BB275A" w:rsidP="00670B86">
      <w:pPr>
        <w:rPr>
          <w:lang w:val="uk-UA"/>
        </w:rPr>
      </w:pPr>
    </w:p>
    <w:p w:rsidR="00BB275A" w:rsidRPr="00670B86" w:rsidRDefault="00BB275A" w:rsidP="00670B86">
      <w:pPr>
        <w:rPr>
          <w:lang w:val="uk-UA"/>
        </w:rPr>
      </w:pPr>
    </w:p>
    <w:p w:rsidR="00BB275A" w:rsidRDefault="00BB275A" w:rsidP="000943C7">
      <w:pPr>
        <w:pStyle w:val="Heading1"/>
        <w:spacing w:before="0" w:after="0"/>
        <w:rPr>
          <w:rFonts w:ascii="Times New Roman" w:hAnsi="Times New Roman" w:cs="Times New Roman"/>
          <w:b w:val="0"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sz w:val="28"/>
          <w:szCs w:val="28"/>
          <w:lang w:val="uk-UA"/>
        </w:rPr>
        <w:t xml:space="preserve">                                  </w:t>
      </w:r>
    </w:p>
    <w:p w:rsidR="00BB275A" w:rsidRPr="00F918F0" w:rsidRDefault="00BB275A" w:rsidP="00670B86">
      <w:pPr>
        <w:pStyle w:val="Heading1"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  <w:lang w:val="uk-UA"/>
        </w:rPr>
      </w:pPr>
      <w:r>
        <w:rPr>
          <w:noProof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s1026" type="#_x0000_t75" style="position:absolute;left:0;text-align:left;margin-left:207pt;margin-top:65.7pt;width:35pt;height:45pt;z-index:251658240;visibility:visible;mso-position-vertical-relative:page">
            <v:imagedata r:id="rId5" o:title=""/>
            <w10:wrap anchory="page"/>
            <w10:anchorlock/>
          </v:shape>
        </w:pict>
      </w:r>
      <w:r w:rsidRPr="00F918F0">
        <w:rPr>
          <w:rFonts w:ascii="Times New Roman" w:hAnsi="Times New Roman" w:cs="Times New Roman"/>
          <w:b w:val="0"/>
          <w:sz w:val="28"/>
          <w:szCs w:val="28"/>
          <w:lang w:val="uk-UA"/>
        </w:rPr>
        <w:t>Відділ освіти, молоді та спорту</w:t>
      </w:r>
    </w:p>
    <w:p w:rsidR="00BB275A" w:rsidRPr="00F918F0" w:rsidRDefault="00BB275A" w:rsidP="000943C7">
      <w:pPr>
        <w:pStyle w:val="Heading1"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  <w:lang w:val="uk-UA"/>
        </w:rPr>
      </w:pPr>
      <w:r w:rsidRPr="00F918F0">
        <w:rPr>
          <w:rFonts w:ascii="Times New Roman" w:hAnsi="Times New Roman" w:cs="Times New Roman"/>
          <w:b w:val="0"/>
          <w:sz w:val="28"/>
          <w:szCs w:val="28"/>
          <w:lang w:val="uk-UA"/>
        </w:rPr>
        <w:t>Конотопської районної державної адміністрації</w:t>
      </w:r>
    </w:p>
    <w:p w:rsidR="00BB275A" w:rsidRPr="00F918F0" w:rsidRDefault="00BB275A" w:rsidP="000943C7">
      <w:pPr>
        <w:jc w:val="center"/>
        <w:rPr>
          <w:sz w:val="28"/>
          <w:szCs w:val="28"/>
          <w:lang w:val="uk-UA"/>
        </w:rPr>
      </w:pPr>
    </w:p>
    <w:p w:rsidR="00BB275A" w:rsidRDefault="00BB275A" w:rsidP="000943C7">
      <w:pPr>
        <w:jc w:val="center"/>
        <w:rPr>
          <w:sz w:val="28"/>
          <w:szCs w:val="28"/>
          <w:lang w:val="uk-UA"/>
        </w:rPr>
      </w:pPr>
    </w:p>
    <w:p w:rsidR="00BB275A" w:rsidRDefault="00BB275A" w:rsidP="000943C7">
      <w:pPr>
        <w:jc w:val="center"/>
        <w:rPr>
          <w:sz w:val="28"/>
          <w:szCs w:val="28"/>
          <w:lang w:val="uk-UA"/>
        </w:rPr>
      </w:pPr>
      <w:r w:rsidRPr="000240BD">
        <w:rPr>
          <w:sz w:val="28"/>
          <w:szCs w:val="28"/>
        </w:rPr>
        <w:t>НАКАЗ</w:t>
      </w:r>
    </w:p>
    <w:p w:rsidR="00BB275A" w:rsidRDefault="00BB275A" w:rsidP="000943C7">
      <w:pPr>
        <w:jc w:val="center"/>
        <w:rPr>
          <w:sz w:val="28"/>
          <w:szCs w:val="28"/>
          <w:lang w:val="uk-UA"/>
        </w:rPr>
      </w:pPr>
    </w:p>
    <w:p w:rsidR="00BB275A" w:rsidRPr="00706CC9" w:rsidRDefault="00BB275A" w:rsidP="000943C7">
      <w:pPr>
        <w:tabs>
          <w:tab w:val="left" w:pos="879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05.11.2014                                                                                               №234-ОД</w:t>
      </w:r>
    </w:p>
    <w:p w:rsidR="00BB275A" w:rsidRDefault="00BB275A" w:rsidP="000943C7">
      <w:pPr>
        <w:pStyle w:val="NormalWeb"/>
        <w:spacing w:before="0" w:beforeAutospacing="0" w:after="0" w:afterAutospacing="0"/>
        <w:rPr>
          <w:bCs/>
          <w:lang w:val="uk-UA"/>
        </w:rPr>
      </w:pPr>
    </w:p>
    <w:p w:rsidR="00BB275A" w:rsidRDefault="00BB275A" w:rsidP="000943C7">
      <w:pPr>
        <w:pStyle w:val="NormalWeb"/>
        <w:spacing w:before="0" w:beforeAutospacing="0" w:after="0" w:afterAutospacing="0"/>
        <w:rPr>
          <w:bCs/>
          <w:sz w:val="28"/>
          <w:szCs w:val="28"/>
          <w:lang w:val="uk-UA"/>
        </w:rPr>
      </w:pPr>
    </w:p>
    <w:p w:rsidR="00BB275A" w:rsidRDefault="00BB275A" w:rsidP="000943C7">
      <w:pPr>
        <w:pStyle w:val="NormalWeb"/>
        <w:spacing w:before="0" w:beforeAutospacing="0" w:after="0" w:afterAutospacing="0"/>
        <w:rPr>
          <w:bCs/>
          <w:sz w:val="28"/>
          <w:szCs w:val="28"/>
          <w:lang w:val="uk-UA"/>
        </w:rPr>
      </w:pPr>
      <w:r w:rsidRPr="00521A20">
        <w:rPr>
          <w:bCs/>
          <w:sz w:val="28"/>
          <w:szCs w:val="28"/>
        </w:rPr>
        <w:t xml:space="preserve">Про </w:t>
      </w:r>
      <w:r>
        <w:rPr>
          <w:bCs/>
          <w:sz w:val="28"/>
          <w:szCs w:val="28"/>
          <w:lang w:val="uk-UA"/>
        </w:rPr>
        <w:t xml:space="preserve">впровадження </w:t>
      </w:r>
      <w:r w:rsidRPr="00521A20">
        <w:rPr>
          <w:bCs/>
          <w:sz w:val="28"/>
          <w:szCs w:val="28"/>
        </w:rPr>
        <w:t xml:space="preserve"> </w:t>
      </w:r>
      <w:r w:rsidRPr="00521A20">
        <w:rPr>
          <w:bCs/>
          <w:sz w:val="28"/>
          <w:szCs w:val="28"/>
          <w:lang w:val="uk-UA"/>
        </w:rPr>
        <w:t>районного</w:t>
      </w:r>
      <w:r>
        <w:rPr>
          <w:bCs/>
          <w:sz w:val="28"/>
          <w:szCs w:val="28"/>
          <w:lang w:val="uk-UA"/>
        </w:rPr>
        <w:t xml:space="preserve"> </w:t>
      </w:r>
    </w:p>
    <w:p w:rsidR="00BB275A" w:rsidRDefault="00BB275A" w:rsidP="000943C7">
      <w:pPr>
        <w:pStyle w:val="NormalWeb"/>
        <w:spacing w:before="0" w:beforeAutospacing="0" w:after="0" w:afterAutospacing="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проекту </w:t>
      </w:r>
      <w:r w:rsidRPr="00521A20">
        <w:rPr>
          <w:bCs/>
          <w:sz w:val="28"/>
          <w:szCs w:val="28"/>
          <w:lang w:val="uk-UA"/>
        </w:rPr>
        <w:t>«</w:t>
      </w:r>
      <w:r>
        <w:rPr>
          <w:bCs/>
          <w:sz w:val="28"/>
          <w:szCs w:val="28"/>
          <w:lang w:val="uk-UA"/>
        </w:rPr>
        <w:t>Патріотичний марафон</w:t>
      </w:r>
      <w:r w:rsidRPr="00521A20">
        <w:rPr>
          <w:bCs/>
          <w:sz w:val="28"/>
          <w:szCs w:val="28"/>
          <w:lang w:val="uk-UA"/>
        </w:rPr>
        <w:t>»</w:t>
      </w:r>
      <w:r w:rsidRPr="00080C50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у</w:t>
      </w:r>
    </w:p>
    <w:p w:rsidR="00BB275A" w:rsidRDefault="00BB275A" w:rsidP="000943C7">
      <w:pPr>
        <w:pStyle w:val="NormalWeb"/>
        <w:spacing w:before="0" w:beforeAutospacing="0" w:after="0" w:afterAutospacing="0"/>
        <w:rPr>
          <w:bCs/>
          <w:sz w:val="28"/>
          <w:szCs w:val="28"/>
          <w:lang w:val="uk-UA"/>
        </w:rPr>
      </w:pPr>
      <w:r w:rsidRPr="00521A20">
        <w:rPr>
          <w:bCs/>
          <w:sz w:val="28"/>
          <w:szCs w:val="28"/>
          <w:lang w:val="uk-UA"/>
        </w:rPr>
        <w:t xml:space="preserve">загальноосвітніх навчальних  </w:t>
      </w:r>
      <w:r>
        <w:rPr>
          <w:bCs/>
          <w:sz w:val="28"/>
          <w:szCs w:val="28"/>
          <w:lang w:val="uk-UA"/>
        </w:rPr>
        <w:t>з</w:t>
      </w:r>
      <w:r w:rsidRPr="00F918F0">
        <w:rPr>
          <w:bCs/>
          <w:sz w:val="28"/>
          <w:szCs w:val="28"/>
          <w:lang w:val="uk-UA"/>
        </w:rPr>
        <w:t>аклад</w:t>
      </w:r>
      <w:r>
        <w:rPr>
          <w:bCs/>
          <w:sz w:val="28"/>
          <w:szCs w:val="28"/>
          <w:lang w:val="uk-UA"/>
        </w:rPr>
        <w:t>ах</w:t>
      </w:r>
    </w:p>
    <w:p w:rsidR="00BB275A" w:rsidRPr="00F50A74" w:rsidRDefault="00BB275A" w:rsidP="000943C7">
      <w:pPr>
        <w:pStyle w:val="NormalWeb"/>
        <w:spacing w:before="0" w:beforeAutospacing="0" w:after="0" w:afterAutospacing="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району</w:t>
      </w:r>
    </w:p>
    <w:p w:rsidR="00BB275A" w:rsidRPr="00521A20" w:rsidRDefault="00BB275A" w:rsidP="000943C7">
      <w:pPr>
        <w:pStyle w:val="NormalWeb"/>
        <w:spacing w:before="0" w:beforeAutospacing="0" w:after="0" w:afterAutospacing="0"/>
        <w:rPr>
          <w:bCs/>
          <w:sz w:val="28"/>
          <w:szCs w:val="28"/>
          <w:lang w:val="uk-UA"/>
        </w:rPr>
      </w:pPr>
    </w:p>
    <w:p w:rsidR="00BB275A" w:rsidRDefault="00BB275A" w:rsidP="002F288E">
      <w:pPr>
        <w:jc w:val="both"/>
        <w:rPr>
          <w:lang w:val="uk-UA"/>
        </w:rPr>
      </w:pPr>
      <w:r w:rsidRPr="00D8544E">
        <w:rPr>
          <w:lang w:val="uk-UA"/>
        </w:rPr>
        <w:t xml:space="preserve">         </w:t>
      </w:r>
    </w:p>
    <w:p w:rsidR="00BB275A" w:rsidRPr="002F288E" w:rsidRDefault="00BB275A" w:rsidP="002F288E">
      <w:pPr>
        <w:ind w:firstLine="708"/>
        <w:jc w:val="both"/>
        <w:rPr>
          <w:sz w:val="28"/>
          <w:szCs w:val="28"/>
          <w:lang w:val="uk-UA"/>
        </w:rPr>
      </w:pPr>
      <w:r w:rsidRPr="002F288E">
        <w:rPr>
          <w:sz w:val="28"/>
          <w:szCs w:val="28"/>
          <w:lang w:val="uk-UA"/>
        </w:rPr>
        <w:t xml:space="preserve">Згідно з наказом відділу освіти, молоді та спорту Конотопської райдержадміністрації від 05.09.2014 року №179 «Про проведення районних масових заходів та участь в обласних масових заходах учнів загальноосвітніх навчальних закладів району у 2014-2015 навчальному році», з метою впровадження   нових ефективних  форм роботи  з патріотичного   виховання, розвитку   творчих здібностей учнів,  сприяння розвитку дитячо-юнацького туризму </w:t>
      </w:r>
      <w:r>
        <w:rPr>
          <w:sz w:val="28"/>
          <w:szCs w:val="28"/>
          <w:lang w:val="uk-UA"/>
        </w:rPr>
        <w:t>та</w:t>
      </w:r>
      <w:r w:rsidRPr="002F288E">
        <w:rPr>
          <w:sz w:val="28"/>
          <w:szCs w:val="28"/>
          <w:lang w:val="uk-UA"/>
        </w:rPr>
        <w:t xml:space="preserve"> краєзнавства, виховання у дітей почуття гордості за свою державу, прагнення стати повноцінним її громадянином, вивчення</w:t>
      </w:r>
      <w:r w:rsidRPr="002F288E">
        <w:rPr>
          <w:b/>
          <w:sz w:val="28"/>
          <w:szCs w:val="28"/>
          <w:lang w:val="uk-UA"/>
        </w:rPr>
        <w:t xml:space="preserve">, </w:t>
      </w:r>
      <w:r w:rsidRPr="002F288E">
        <w:rPr>
          <w:sz w:val="28"/>
          <w:szCs w:val="28"/>
          <w:lang w:val="uk-UA"/>
        </w:rPr>
        <w:t>узагальнення</w:t>
      </w:r>
      <w:r w:rsidRPr="002F288E">
        <w:rPr>
          <w:b/>
          <w:sz w:val="28"/>
          <w:szCs w:val="28"/>
          <w:lang w:val="uk-UA"/>
        </w:rPr>
        <w:t xml:space="preserve"> </w:t>
      </w:r>
      <w:r w:rsidRPr="002F288E">
        <w:rPr>
          <w:sz w:val="28"/>
          <w:szCs w:val="28"/>
          <w:lang w:val="uk-UA"/>
        </w:rPr>
        <w:t>і пропагування кращого досвіду патріотичного виховання дітей та учнівської молоді</w:t>
      </w:r>
    </w:p>
    <w:p w:rsidR="00BB275A" w:rsidRPr="002721CF" w:rsidRDefault="00BB275A" w:rsidP="000943C7">
      <w:pPr>
        <w:spacing w:before="100" w:beforeAutospacing="1" w:after="100" w:afterAutospacing="1"/>
        <w:jc w:val="both"/>
        <w:rPr>
          <w:bCs/>
          <w:sz w:val="28"/>
          <w:szCs w:val="28"/>
          <w:lang w:val="uk-UA"/>
        </w:rPr>
      </w:pPr>
      <w:r w:rsidRPr="002721CF">
        <w:rPr>
          <w:bCs/>
          <w:sz w:val="28"/>
          <w:szCs w:val="28"/>
          <w:lang w:val="uk-UA"/>
        </w:rPr>
        <w:t>НАКАЗУЮ:</w:t>
      </w:r>
    </w:p>
    <w:p w:rsidR="00BB275A" w:rsidRDefault="00BB275A" w:rsidP="00654E65">
      <w:pPr>
        <w:ind w:firstLine="708"/>
        <w:jc w:val="both"/>
        <w:rPr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Затвердити </w:t>
      </w:r>
      <w:r>
        <w:rPr>
          <w:bCs/>
          <w:sz w:val="28"/>
          <w:szCs w:val="28"/>
          <w:lang w:val="uk-UA"/>
        </w:rPr>
        <w:t>у</w:t>
      </w:r>
      <w:r w:rsidRPr="00826F77">
        <w:rPr>
          <w:bCs/>
          <w:sz w:val="28"/>
          <w:szCs w:val="28"/>
          <w:lang w:val="uk-UA"/>
        </w:rPr>
        <w:t>мови проведення заходів з реалізації районного проекту</w:t>
      </w:r>
      <w:r>
        <w:rPr>
          <w:bCs/>
          <w:sz w:val="28"/>
          <w:szCs w:val="28"/>
          <w:lang w:val="uk-UA"/>
        </w:rPr>
        <w:t xml:space="preserve"> </w:t>
      </w:r>
      <w:r w:rsidRPr="00826F77">
        <w:rPr>
          <w:bCs/>
          <w:sz w:val="28"/>
          <w:szCs w:val="28"/>
          <w:lang w:val="uk-UA"/>
        </w:rPr>
        <w:t>«</w:t>
      </w:r>
      <w:r>
        <w:rPr>
          <w:bCs/>
          <w:sz w:val="28"/>
          <w:szCs w:val="28"/>
          <w:lang w:val="uk-UA"/>
        </w:rPr>
        <w:t>Патріотичний марафон</w:t>
      </w:r>
      <w:r w:rsidRPr="00826F77">
        <w:rPr>
          <w:bCs/>
          <w:sz w:val="28"/>
          <w:szCs w:val="28"/>
          <w:lang w:val="uk-UA"/>
        </w:rPr>
        <w:t>»</w:t>
      </w:r>
      <w:r w:rsidRPr="00A929E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(далі – Проект)</w:t>
      </w:r>
      <w:r>
        <w:rPr>
          <w:bCs/>
          <w:sz w:val="28"/>
          <w:szCs w:val="28"/>
          <w:lang w:val="uk-UA"/>
        </w:rPr>
        <w:t xml:space="preserve"> (додається).</w:t>
      </w:r>
    </w:p>
    <w:p w:rsidR="00BB275A" w:rsidRPr="00826F77" w:rsidRDefault="00BB275A" w:rsidP="00654E65">
      <w:pPr>
        <w:ind w:firstLine="708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2. Конотопському  районному  Центру позашкільної роботи (директор Горбань О.В.), методичному кабінету Конотопської районної ради (завідуюча Тимченко Л.М.), районній дитячо-юнацькій спортивній школі (директор Блажко О.П.).</w:t>
      </w:r>
      <w:r w:rsidRPr="00A84187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забезпечити  впровадження районного проекту «Патріотичний марафон» у загальноосвітніх навчальних закладах району.</w:t>
      </w:r>
    </w:p>
    <w:p w:rsidR="00BB275A" w:rsidRDefault="00BB275A" w:rsidP="00654E65">
      <w:pPr>
        <w:pStyle w:val="NormalWeb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Конотопському  районному  Центру  позашкільної   роботи   (Горбань О.В.):</w:t>
      </w:r>
    </w:p>
    <w:p w:rsidR="00BB275A" w:rsidRDefault="00BB275A" w:rsidP="00A929E1">
      <w:pPr>
        <w:pStyle w:val="NormalWeb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3.1. Довести інформацію про районний проект «Патріотичний марафон» у загальноосвітні навчальні заклади району до 15.11.2014 року.</w:t>
      </w:r>
    </w:p>
    <w:p w:rsidR="00BB275A" w:rsidRDefault="00BB275A" w:rsidP="00654E65">
      <w:pPr>
        <w:pStyle w:val="NormalWeb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3.2. Координувати організацію проведення  заходів з реалізації  </w:t>
      </w:r>
      <w:r w:rsidRPr="00521A2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районного </w:t>
      </w:r>
      <w:r w:rsidRPr="00521A2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проекту</w:t>
      </w:r>
      <w:r w:rsidRPr="00521A20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uk-UA"/>
        </w:rPr>
        <w:t>Патріотичний марафон</w:t>
      </w:r>
      <w:r w:rsidRPr="00521A20">
        <w:rPr>
          <w:sz w:val="28"/>
          <w:szCs w:val="28"/>
        </w:rPr>
        <w:t>»</w:t>
      </w:r>
      <w:r>
        <w:rPr>
          <w:sz w:val="28"/>
          <w:szCs w:val="28"/>
          <w:lang w:val="uk-UA"/>
        </w:rPr>
        <w:t>.</w:t>
      </w:r>
    </w:p>
    <w:p w:rsidR="00BB275A" w:rsidRDefault="00BB275A" w:rsidP="00654E65">
      <w:pPr>
        <w:pStyle w:val="NormalWeb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</w:p>
    <w:p w:rsidR="00BB275A" w:rsidRDefault="00BB275A" w:rsidP="00654E65">
      <w:pPr>
        <w:pStyle w:val="NormalWeb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3.3. Підвести підсумки Проекту до 30.06.2015 року.</w:t>
      </w:r>
    </w:p>
    <w:p w:rsidR="00BB275A" w:rsidRPr="00D25C92" w:rsidRDefault="00BB275A" w:rsidP="00A84187">
      <w:pPr>
        <w:pStyle w:val="NormalWeb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Pr="00521A2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Керівникам </w:t>
      </w:r>
      <w:r>
        <w:rPr>
          <w:sz w:val="28"/>
          <w:szCs w:val="28"/>
          <w:lang w:val="uk-UA"/>
        </w:rPr>
        <w:t xml:space="preserve">загальноосвітніх навчальних </w:t>
      </w:r>
      <w:r>
        <w:rPr>
          <w:sz w:val="28"/>
          <w:szCs w:val="28"/>
        </w:rPr>
        <w:t xml:space="preserve">закладів </w:t>
      </w:r>
      <w:r>
        <w:rPr>
          <w:sz w:val="28"/>
          <w:szCs w:val="28"/>
          <w:lang w:val="uk-UA"/>
        </w:rPr>
        <w:t>району</w:t>
      </w:r>
      <w:r w:rsidRPr="00521A20">
        <w:rPr>
          <w:sz w:val="28"/>
          <w:szCs w:val="28"/>
        </w:rPr>
        <w:t>:</w:t>
      </w:r>
    </w:p>
    <w:p w:rsidR="00BB275A" w:rsidRDefault="00BB275A" w:rsidP="00A84187">
      <w:pPr>
        <w:pStyle w:val="NormalWeb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4.1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  <w:r w:rsidRPr="00521A20">
        <w:rPr>
          <w:sz w:val="28"/>
          <w:szCs w:val="28"/>
        </w:rPr>
        <w:t xml:space="preserve">Забезпечити участь </w:t>
      </w:r>
      <w:r>
        <w:rPr>
          <w:sz w:val="28"/>
          <w:szCs w:val="28"/>
          <w:lang w:val="uk-UA"/>
        </w:rPr>
        <w:t xml:space="preserve">учнів  </w:t>
      </w:r>
      <w:r w:rsidRPr="00521A20">
        <w:rPr>
          <w:sz w:val="28"/>
          <w:szCs w:val="28"/>
        </w:rPr>
        <w:t xml:space="preserve">у </w:t>
      </w:r>
      <w:r>
        <w:rPr>
          <w:sz w:val="28"/>
          <w:szCs w:val="28"/>
          <w:lang w:val="uk-UA"/>
        </w:rPr>
        <w:t xml:space="preserve">заходах з упровадження районного </w:t>
      </w:r>
      <w:r w:rsidRPr="00521A2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проекту</w:t>
      </w:r>
      <w:r w:rsidRPr="00521A20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uk-UA"/>
        </w:rPr>
        <w:t>Патріотичний марафон».</w:t>
      </w:r>
    </w:p>
    <w:p w:rsidR="00BB275A" w:rsidRDefault="00BB275A" w:rsidP="00A84187">
      <w:pPr>
        <w:pStyle w:val="NormalWeb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4.2.Призначити відповідального за реалізацію Проекту у навчальному закладі  педагогічного працівника та надати інформацію про відповідальну особу до Конотопського районного Центру позашкільної роботи до 15 листопада 2014 року. </w:t>
      </w:r>
    </w:p>
    <w:p w:rsidR="00BB275A" w:rsidRDefault="00BB275A" w:rsidP="00A84187">
      <w:pPr>
        <w:pStyle w:val="NormalWeb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4.3. Інформацію про упровадження районного проекту «Патріотичний марафон» у навчальному закладі надати до Конотопського районного Центру позашкільної роботи до 15 червня 2015 року.</w:t>
      </w:r>
    </w:p>
    <w:p w:rsidR="00BB275A" w:rsidRDefault="00BB275A" w:rsidP="000943C7">
      <w:pPr>
        <w:pStyle w:val="NormalWeb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  <w:t>4</w:t>
      </w:r>
      <w:r w:rsidRPr="00521A20">
        <w:rPr>
          <w:sz w:val="28"/>
          <w:szCs w:val="28"/>
        </w:rPr>
        <w:t>. Контроль за виконанням даного наказу покласти</w:t>
      </w:r>
      <w:r>
        <w:rPr>
          <w:sz w:val="28"/>
          <w:szCs w:val="28"/>
          <w:lang w:val="uk-UA"/>
        </w:rPr>
        <w:t xml:space="preserve"> на директора Конотопського районного Центру позашкільної роботи Горбань О.В.</w:t>
      </w:r>
    </w:p>
    <w:p w:rsidR="00BB275A" w:rsidRDefault="00BB275A" w:rsidP="000943C7">
      <w:pPr>
        <w:pStyle w:val="NormalWeb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BB275A" w:rsidRDefault="00BB275A" w:rsidP="000943C7">
      <w:pPr>
        <w:pStyle w:val="NormalWeb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BB275A" w:rsidRDefault="00BB275A" w:rsidP="000943C7">
      <w:pPr>
        <w:pStyle w:val="NormalWeb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BB275A" w:rsidRPr="00C606D3" w:rsidRDefault="00BB275A" w:rsidP="00C606D3">
      <w:pPr>
        <w:pStyle w:val="NormalWeb"/>
        <w:tabs>
          <w:tab w:val="left" w:pos="7545"/>
        </w:tabs>
        <w:spacing w:before="0" w:beforeAutospacing="0" w:after="0" w:afterAutospacing="0"/>
        <w:jc w:val="both"/>
        <w:rPr>
          <w:bCs/>
          <w:sz w:val="28"/>
          <w:szCs w:val="28"/>
          <w:lang w:val="uk-UA"/>
        </w:rPr>
      </w:pPr>
      <w:r w:rsidRPr="00C606D3">
        <w:rPr>
          <w:sz w:val="28"/>
          <w:szCs w:val="28"/>
          <w:lang w:val="uk-UA"/>
        </w:rPr>
        <w:t>В.о. н</w:t>
      </w:r>
      <w:r w:rsidRPr="00C606D3">
        <w:rPr>
          <w:sz w:val="28"/>
          <w:szCs w:val="28"/>
        </w:rPr>
        <w:t>ачальник</w:t>
      </w:r>
      <w:r w:rsidRPr="00C606D3">
        <w:rPr>
          <w:sz w:val="28"/>
          <w:szCs w:val="28"/>
          <w:lang w:val="uk-UA"/>
        </w:rPr>
        <w:t xml:space="preserve">а </w:t>
      </w:r>
      <w:r w:rsidRPr="00C606D3">
        <w:rPr>
          <w:sz w:val="28"/>
          <w:szCs w:val="28"/>
        </w:rPr>
        <w:t xml:space="preserve"> відділу освіти</w:t>
      </w:r>
      <w:r w:rsidRPr="00C606D3">
        <w:rPr>
          <w:sz w:val="28"/>
          <w:szCs w:val="28"/>
          <w:lang w:val="uk-UA"/>
        </w:rPr>
        <w:t>, молоді та спорту</w:t>
      </w:r>
      <w:r>
        <w:rPr>
          <w:sz w:val="28"/>
          <w:szCs w:val="28"/>
          <w:lang w:val="uk-UA"/>
        </w:rPr>
        <w:tab/>
        <w:t>А.В. Тимощук</w:t>
      </w:r>
    </w:p>
    <w:p w:rsidR="00BB275A" w:rsidRDefault="00BB275A">
      <w:pPr>
        <w:rPr>
          <w:lang w:val="uk-UA"/>
        </w:rPr>
      </w:pPr>
    </w:p>
    <w:p w:rsidR="00BB275A" w:rsidRDefault="00BB275A">
      <w:pPr>
        <w:rPr>
          <w:lang w:val="uk-UA"/>
        </w:rPr>
      </w:pPr>
    </w:p>
    <w:p w:rsidR="00BB275A" w:rsidRDefault="00BB275A">
      <w:pPr>
        <w:rPr>
          <w:lang w:val="uk-UA"/>
        </w:rPr>
      </w:pPr>
    </w:p>
    <w:p w:rsidR="00BB275A" w:rsidRDefault="00BB275A">
      <w:pPr>
        <w:rPr>
          <w:lang w:val="uk-UA"/>
        </w:rPr>
      </w:pPr>
    </w:p>
    <w:p w:rsidR="00BB275A" w:rsidRDefault="00BB275A">
      <w:pPr>
        <w:rPr>
          <w:lang w:val="uk-UA"/>
        </w:rPr>
      </w:pPr>
    </w:p>
    <w:p w:rsidR="00BB275A" w:rsidRDefault="00BB275A">
      <w:pPr>
        <w:rPr>
          <w:lang w:val="uk-UA"/>
        </w:rPr>
      </w:pPr>
    </w:p>
    <w:p w:rsidR="00BB275A" w:rsidRDefault="00BB275A">
      <w:pPr>
        <w:rPr>
          <w:lang w:val="uk-UA"/>
        </w:rPr>
      </w:pPr>
    </w:p>
    <w:p w:rsidR="00BB275A" w:rsidRDefault="00BB275A">
      <w:pPr>
        <w:rPr>
          <w:lang w:val="uk-UA"/>
        </w:rPr>
      </w:pPr>
    </w:p>
    <w:p w:rsidR="00BB275A" w:rsidRDefault="00BB275A">
      <w:pPr>
        <w:rPr>
          <w:lang w:val="uk-UA"/>
        </w:rPr>
      </w:pPr>
    </w:p>
    <w:p w:rsidR="00BB275A" w:rsidRDefault="00BB275A">
      <w:pPr>
        <w:rPr>
          <w:lang w:val="uk-UA"/>
        </w:rPr>
      </w:pPr>
    </w:p>
    <w:p w:rsidR="00BB275A" w:rsidRDefault="00BB275A">
      <w:pPr>
        <w:rPr>
          <w:lang w:val="uk-UA"/>
        </w:rPr>
      </w:pPr>
    </w:p>
    <w:p w:rsidR="00BB275A" w:rsidRDefault="00BB275A">
      <w:pPr>
        <w:rPr>
          <w:lang w:val="uk-UA"/>
        </w:rPr>
      </w:pPr>
    </w:p>
    <w:p w:rsidR="00BB275A" w:rsidRDefault="00BB275A">
      <w:pPr>
        <w:rPr>
          <w:lang w:val="uk-UA"/>
        </w:rPr>
      </w:pPr>
    </w:p>
    <w:p w:rsidR="00BB275A" w:rsidRDefault="00BB275A">
      <w:pPr>
        <w:rPr>
          <w:lang w:val="uk-UA"/>
        </w:rPr>
      </w:pPr>
    </w:p>
    <w:p w:rsidR="00BB275A" w:rsidRDefault="00BB275A">
      <w:pPr>
        <w:rPr>
          <w:lang w:val="uk-UA"/>
        </w:rPr>
      </w:pPr>
    </w:p>
    <w:p w:rsidR="00BB275A" w:rsidRDefault="00BB275A">
      <w:pPr>
        <w:rPr>
          <w:lang w:val="uk-UA"/>
        </w:rPr>
      </w:pPr>
    </w:p>
    <w:p w:rsidR="00BB275A" w:rsidRDefault="00BB275A">
      <w:pPr>
        <w:rPr>
          <w:lang w:val="uk-UA"/>
        </w:rPr>
      </w:pPr>
    </w:p>
    <w:p w:rsidR="00BB275A" w:rsidRDefault="00BB275A">
      <w:pPr>
        <w:rPr>
          <w:lang w:val="uk-UA"/>
        </w:rPr>
      </w:pPr>
    </w:p>
    <w:p w:rsidR="00BB275A" w:rsidRDefault="00BB275A">
      <w:pPr>
        <w:rPr>
          <w:lang w:val="uk-UA"/>
        </w:rPr>
      </w:pPr>
    </w:p>
    <w:p w:rsidR="00BB275A" w:rsidRDefault="00BB275A">
      <w:pPr>
        <w:rPr>
          <w:lang w:val="uk-UA"/>
        </w:rPr>
      </w:pPr>
    </w:p>
    <w:p w:rsidR="00BB275A" w:rsidRDefault="00BB275A">
      <w:pPr>
        <w:rPr>
          <w:lang w:val="uk-UA"/>
        </w:rPr>
      </w:pPr>
    </w:p>
    <w:p w:rsidR="00BB275A" w:rsidRDefault="00BB275A">
      <w:pPr>
        <w:rPr>
          <w:lang w:val="uk-UA"/>
        </w:rPr>
      </w:pPr>
    </w:p>
    <w:p w:rsidR="00BB275A" w:rsidRDefault="00BB275A">
      <w:pPr>
        <w:rPr>
          <w:lang w:val="uk-UA"/>
        </w:rPr>
      </w:pPr>
    </w:p>
    <w:p w:rsidR="00BB275A" w:rsidRDefault="00BB275A">
      <w:pPr>
        <w:rPr>
          <w:lang w:val="uk-UA"/>
        </w:rPr>
      </w:pPr>
    </w:p>
    <w:p w:rsidR="00BB275A" w:rsidRDefault="00BB275A">
      <w:pPr>
        <w:rPr>
          <w:lang w:val="uk-UA"/>
        </w:rPr>
      </w:pPr>
    </w:p>
    <w:p w:rsidR="00BB275A" w:rsidRDefault="00BB275A">
      <w:pPr>
        <w:rPr>
          <w:lang w:val="uk-UA"/>
        </w:rPr>
      </w:pPr>
    </w:p>
    <w:p w:rsidR="00BB275A" w:rsidRDefault="00BB275A">
      <w:pPr>
        <w:rPr>
          <w:lang w:val="uk-UA"/>
        </w:rPr>
      </w:pPr>
    </w:p>
    <w:p w:rsidR="00BB275A" w:rsidRDefault="00BB275A">
      <w:pPr>
        <w:rPr>
          <w:lang w:val="uk-UA"/>
        </w:rPr>
      </w:pPr>
    </w:p>
    <w:p w:rsidR="00BB275A" w:rsidRDefault="00BB275A">
      <w:pPr>
        <w:rPr>
          <w:lang w:val="uk-UA"/>
        </w:rPr>
      </w:pPr>
    </w:p>
    <w:p w:rsidR="00BB275A" w:rsidRDefault="00BB275A">
      <w:pPr>
        <w:rPr>
          <w:lang w:val="uk-UA"/>
        </w:rPr>
      </w:pPr>
    </w:p>
    <w:p w:rsidR="00BB275A" w:rsidRPr="000943C7" w:rsidRDefault="00BB275A">
      <w:pPr>
        <w:rPr>
          <w:lang w:val="uk-UA"/>
        </w:rPr>
      </w:pPr>
      <w:r>
        <w:rPr>
          <w:lang w:val="uk-UA"/>
        </w:rPr>
        <w:t>Горбань О.В.</w:t>
      </w:r>
    </w:p>
    <w:p w:rsidR="00BB275A" w:rsidRDefault="00BB275A">
      <w:pPr>
        <w:rPr>
          <w:sz w:val="28"/>
          <w:szCs w:val="28"/>
          <w:lang w:val="uk-UA"/>
        </w:rPr>
      </w:pPr>
    </w:p>
    <w:sectPr w:rsidR="00BB275A" w:rsidSect="000943C7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70979"/>
    <w:multiLevelType w:val="hybridMultilevel"/>
    <w:tmpl w:val="D4A663F4"/>
    <w:lvl w:ilvl="0" w:tplc="9FD8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43C7"/>
    <w:rsid w:val="00022E97"/>
    <w:rsid w:val="000240BD"/>
    <w:rsid w:val="000361CD"/>
    <w:rsid w:val="00080C50"/>
    <w:rsid w:val="000943C7"/>
    <w:rsid w:val="000D2B46"/>
    <w:rsid w:val="00111865"/>
    <w:rsid w:val="001E0227"/>
    <w:rsid w:val="001F6F58"/>
    <w:rsid w:val="00227599"/>
    <w:rsid w:val="00231136"/>
    <w:rsid w:val="00231C20"/>
    <w:rsid w:val="00266E23"/>
    <w:rsid w:val="002721CF"/>
    <w:rsid w:val="002A0320"/>
    <w:rsid w:val="002F288E"/>
    <w:rsid w:val="00355951"/>
    <w:rsid w:val="003811FF"/>
    <w:rsid w:val="004B0A7A"/>
    <w:rsid w:val="00521A20"/>
    <w:rsid w:val="00544CAF"/>
    <w:rsid w:val="00555012"/>
    <w:rsid w:val="00583AA4"/>
    <w:rsid w:val="005A178E"/>
    <w:rsid w:val="00644A21"/>
    <w:rsid w:val="00654E65"/>
    <w:rsid w:val="00655285"/>
    <w:rsid w:val="00670B86"/>
    <w:rsid w:val="00672034"/>
    <w:rsid w:val="00703762"/>
    <w:rsid w:val="00706CC9"/>
    <w:rsid w:val="00720267"/>
    <w:rsid w:val="007433BF"/>
    <w:rsid w:val="007504B7"/>
    <w:rsid w:val="00826F77"/>
    <w:rsid w:val="00851C96"/>
    <w:rsid w:val="008C68CA"/>
    <w:rsid w:val="009027DF"/>
    <w:rsid w:val="009956B0"/>
    <w:rsid w:val="009D5150"/>
    <w:rsid w:val="00A22863"/>
    <w:rsid w:val="00A625F5"/>
    <w:rsid w:val="00A84187"/>
    <w:rsid w:val="00A929E1"/>
    <w:rsid w:val="00AA7DAA"/>
    <w:rsid w:val="00AD2B08"/>
    <w:rsid w:val="00B72CB9"/>
    <w:rsid w:val="00B7659B"/>
    <w:rsid w:val="00B949EC"/>
    <w:rsid w:val="00BB275A"/>
    <w:rsid w:val="00BC3078"/>
    <w:rsid w:val="00C004E3"/>
    <w:rsid w:val="00C606D3"/>
    <w:rsid w:val="00CA223E"/>
    <w:rsid w:val="00D25C92"/>
    <w:rsid w:val="00D8544E"/>
    <w:rsid w:val="00E82E34"/>
    <w:rsid w:val="00EB62F5"/>
    <w:rsid w:val="00EF792B"/>
    <w:rsid w:val="00F129C2"/>
    <w:rsid w:val="00F50A74"/>
    <w:rsid w:val="00F91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3C7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943C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943C7"/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NormalWeb">
    <w:name w:val="Normal (Web)"/>
    <w:basedOn w:val="Normal"/>
    <w:uiPriority w:val="99"/>
    <w:rsid w:val="000943C7"/>
    <w:pPr>
      <w:spacing w:before="100" w:beforeAutospacing="1" w:after="100" w:afterAutospacing="1"/>
    </w:pPr>
  </w:style>
  <w:style w:type="paragraph" w:customStyle="1" w:styleId="p7">
    <w:name w:val="p7"/>
    <w:basedOn w:val="Normal"/>
    <w:uiPriority w:val="99"/>
    <w:rsid w:val="002721CF"/>
    <w:pPr>
      <w:spacing w:before="100" w:beforeAutospacing="1" w:after="100" w:afterAutospacing="1"/>
    </w:pPr>
    <w:rPr>
      <w:rFonts w:eastAsia="Calibri"/>
    </w:rPr>
  </w:style>
  <w:style w:type="paragraph" w:customStyle="1" w:styleId="a">
    <w:name w:val="Без интервала"/>
    <w:uiPriority w:val="99"/>
    <w:rsid w:val="002721CF"/>
    <w:rPr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118</TotalTime>
  <Pages>2</Pages>
  <Words>400</Words>
  <Characters>2281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cp:lastPrinted>2014-11-17T06:35:00Z</cp:lastPrinted>
  <dcterms:created xsi:type="dcterms:W3CDTF">2014-02-04T12:35:00Z</dcterms:created>
  <dcterms:modified xsi:type="dcterms:W3CDTF">2015-05-13T04:21:00Z</dcterms:modified>
</cp:coreProperties>
</file>